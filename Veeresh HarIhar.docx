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326CFE0" w14:textId="77777777" w:rsidTr="001B2ABD">
        <w:trPr>
          <w:trHeight w:val="4410"/>
        </w:trPr>
        <w:tc>
          <w:tcPr>
            <w:tcW w:w="3600" w:type="dxa"/>
            <w:vAlign w:val="bottom"/>
          </w:tcPr>
          <w:p w14:paraId="1895E44B" w14:textId="28DBF301" w:rsidR="001B2ABD" w:rsidRDefault="001B2ABD" w:rsidP="00B465F6">
            <w:pPr>
              <w:tabs>
                <w:tab w:val="left" w:pos="990"/>
              </w:tabs>
            </w:pPr>
          </w:p>
        </w:tc>
        <w:tc>
          <w:tcPr>
            <w:tcW w:w="720" w:type="dxa"/>
          </w:tcPr>
          <w:p w14:paraId="4963C672" w14:textId="77777777" w:rsidR="001B2ABD" w:rsidRDefault="001B2ABD" w:rsidP="000C45FF">
            <w:pPr>
              <w:tabs>
                <w:tab w:val="left" w:pos="990"/>
              </w:tabs>
            </w:pPr>
          </w:p>
        </w:tc>
        <w:tc>
          <w:tcPr>
            <w:tcW w:w="6470" w:type="dxa"/>
            <w:vAlign w:val="bottom"/>
          </w:tcPr>
          <w:p w14:paraId="13C0DBE8" w14:textId="48905C04" w:rsidR="001B2ABD" w:rsidRDefault="00373121" w:rsidP="001B2ABD">
            <w:pPr>
              <w:pStyle w:val="Title"/>
            </w:pPr>
            <w:r>
              <w:t>Veeresh HarIhar</w:t>
            </w:r>
          </w:p>
          <w:p w14:paraId="64B172F4" w14:textId="77777777" w:rsidR="001B2ABD" w:rsidRPr="00373121" w:rsidRDefault="00373121" w:rsidP="001B2ABD">
            <w:pPr>
              <w:pStyle w:val="Subtitle"/>
              <w:rPr>
                <w:spacing w:val="0"/>
                <w:w w:val="97"/>
              </w:rPr>
            </w:pPr>
            <w:r w:rsidRPr="00211E6D">
              <w:rPr>
                <w:spacing w:val="42"/>
                <w:w w:val="100"/>
              </w:rPr>
              <w:t>973165615</w:t>
            </w:r>
            <w:r w:rsidRPr="00211E6D">
              <w:rPr>
                <w:spacing w:val="9"/>
                <w:w w:val="100"/>
              </w:rPr>
              <w:t>1</w:t>
            </w:r>
          </w:p>
          <w:p w14:paraId="68C11A9C" w14:textId="0A574EF0" w:rsidR="00373121" w:rsidRPr="00373121" w:rsidRDefault="00373121" w:rsidP="00373121">
            <w:r>
              <w:t>veereshharihar98@gmail.com</w:t>
            </w:r>
          </w:p>
        </w:tc>
      </w:tr>
      <w:tr w:rsidR="001B2ABD" w14:paraId="690DE93E" w14:textId="77777777" w:rsidTr="001B2ABD">
        <w:tc>
          <w:tcPr>
            <w:tcW w:w="3600" w:type="dxa"/>
          </w:tcPr>
          <w:p w14:paraId="1301B239" w14:textId="2F0576DF" w:rsidR="001B2ABD" w:rsidRPr="00CB429B" w:rsidRDefault="00CB429B" w:rsidP="00036450">
            <w:pPr>
              <w:pStyle w:val="Heading3"/>
              <w:rPr>
                <w:sz w:val="26"/>
                <w:szCs w:val="26"/>
              </w:rPr>
            </w:pPr>
            <w:r w:rsidRPr="00CB429B">
              <w:rPr>
                <w:sz w:val="26"/>
                <w:szCs w:val="26"/>
              </w:rPr>
              <w:lastRenderedPageBreak/>
              <w:t>Professional summary</w:t>
            </w:r>
          </w:p>
          <w:p w14:paraId="5E877862" w14:textId="57C4E5BA" w:rsidR="00211E6D" w:rsidRPr="00211E6D" w:rsidRDefault="00211E6D" w:rsidP="00211E6D">
            <w:pPr>
              <w:pStyle w:val="Heading3"/>
              <w:rPr>
                <w:rFonts w:asciiTheme="minorHAnsi" w:eastAsiaTheme="minorEastAsia" w:hAnsiTheme="minorHAnsi" w:cstheme="minorBidi"/>
                <w:b w:val="0"/>
                <w:caps w:val="0"/>
                <w:color w:val="auto"/>
                <w:sz w:val="18"/>
                <w:szCs w:val="22"/>
              </w:rPr>
            </w:pPr>
            <w:r w:rsidRPr="00211E6D">
              <w:rPr>
                <w:sz w:val="26"/>
                <w:szCs w:val="26"/>
              </w:rPr>
              <w:t>•</w:t>
            </w:r>
            <w:r w:rsidRPr="00211E6D">
              <w:rPr>
                <w:rFonts w:asciiTheme="minorHAnsi" w:eastAsiaTheme="minorEastAsia" w:hAnsiTheme="minorHAnsi" w:cstheme="minorBidi"/>
                <w:b w:val="0"/>
                <w:caps w:val="0"/>
                <w:color w:val="auto"/>
                <w:sz w:val="18"/>
                <w:szCs w:val="22"/>
              </w:rPr>
              <w:t>Proficient in deploying, configuring &amp; maintaining middleware technologies such as Apache, Tomcat, Wildfly.</w:t>
            </w:r>
          </w:p>
          <w:p w14:paraId="0E223CDE" w14:textId="6ECA08EA" w:rsidR="00211E6D" w:rsidRPr="00211E6D" w:rsidRDefault="00211E6D" w:rsidP="00211E6D">
            <w:pPr>
              <w:pStyle w:val="Heading3"/>
              <w:rPr>
                <w:rFonts w:asciiTheme="minorHAnsi" w:eastAsiaTheme="minorEastAsia" w:hAnsiTheme="minorHAnsi" w:cstheme="minorBidi"/>
                <w:b w:val="0"/>
                <w:caps w:val="0"/>
                <w:color w:val="auto"/>
                <w:sz w:val="18"/>
                <w:szCs w:val="22"/>
              </w:rPr>
            </w:pPr>
            <w:r w:rsidRPr="00211E6D">
              <w:rPr>
                <w:rFonts w:asciiTheme="minorHAnsi" w:eastAsiaTheme="minorEastAsia" w:hAnsiTheme="minorHAnsi" w:cstheme="minorBidi"/>
                <w:b w:val="0"/>
                <w:caps w:val="0"/>
                <w:color w:val="auto"/>
                <w:sz w:val="18"/>
                <w:szCs w:val="22"/>
              </w:rPr>
              <w:t>•Skilled in Troubleshooting and optimizing performance to ensure seamless integration &amp; operation.</w:t>
            </w:r>
          </w:p>
          <w:p w14:paraId="5285CE63" w14:textId="1489352F" w:rsidR="00211E6D" w:rsidRPr="00211E6D" w:rsidRDefault="00211E6D" w:rsidP="00211E6D">
            <w:pPr>
              <w:pStyle w:val="Heading3"/>
              <w:rPr>
                <w:rFonts w:asciiTheme="minorHAnsi" w:eastAsiaTheme="minorEastAsia" w:hAnsiTheme="minorHAnsi" w:cstheme="minorBidi"/>
                <w:b w:val="0"/>
                <w:caps w:val="0"/>
                <w:color w:val="auto"/>
                <w:sz w:val="18"/>
                <w:szCs w:val="22"/>
              </w:rPr>
            </w:pPr>
            <w:r w:rsidRPr="00211E6D">
              <w:rPr>
                <w:rFonts w:asciiTheme="minorHAnsi" w:eastAsiaTheme="minorEastAsia" w:hAnsiTheme="minorHAnsi" w:cstheme="minorBidi"/>
                <w:b w:val="0"/>
                <w:caps w:val="0"/>
                <w:color w:val="auto"/>
                <w:sz w:val="18"/>
                <w:szCs w:val="22"/>
              </w:rPr>
              <w:t>•Proven track record of collaborating with cross functional teams to assess business requirements. •Successfully led middleware projects from conception to completion including migration, upgrades &amp; system enchantments.</w:t>
            </w:r>
          </w:p>
          <w:p w14:paraId="724B9F94" w14:textId="61766053" w:rsidR="00211E6D" w:rsidRPr="00211E6D" w:rsidRDefault="00211E6D" w:rsidP="00211E6D">
            <w:pPr>
              <w:pStyle w:val="Heading3"/>
              <w:rPr>
                <w:rFonts w:asciiTheme="minorHAnsi" w:eastAsiaTheme="minorEastAsia" w:hAnsiTheme="minorHAnsi" w:cstheme="minorBidi"/>
                <w:b w:val="0"/>
                <w:caps w:val="0"/>
                <w:color w:val="auto"/>
                <w:sz w:val="18"/>
                <w:szCs w:val="22"/>
              </w:rPr>
            </w:pPr>
            <w:r w:rsidRPr="00211E6D">
              <w:rPr>
                <w:rFonts w:asciiTheme="minorHAnsi" w:eastAsiaTheme="minorEastAsia" w:hAnsiTheme="minorHAnsi" w:cstheme="minorBidi"/>
                <w:b w:val="0"/>
                <w:caps w:val="0"/>
                <w:color w:val="auto"/>
                <w:sz w:val="18"/>
                <w:szCs w:val="22"/>
              </w:rPr>
              <w:t>•Demonstrating my knowledge in automation of routine tasks using GitLab/ansible.</w:t>
            </w:r>
          </w:p>
          <w:p w14:paraId="5A35D505" w14:textId="37ADFFFD" w:rsidR="00211E6D" w:rsidRPr="00211E6D" w:rsidRDefault="00211E6D" w:rsidP="00211E6D">
            <w:pPr>
              <w:pStyle w:val="Heading3"/>
              <w:rPr>
                <w:rFonts w:asciiTheme="minorHAnsi" w:eastAsiaTheme="minorEastAsia" w:hAnsiTheme="minorHAnsi" w:cstheme="minorBidi"/>
                <w:b w:val="0"/>
                <w:caps w:val="0"/>
                <w:color w:val="auto"/>
                <w:sz w:val="18"/>
                <w:szCs w:val="22"/>
              </w:rPr>
            </w:pPr>
            <w:r w:rsidRPr="00211E6D">
              <w:rPr>
                <w:rFonts w:asciiTheme="minorHAnsi" w:eastAsiaTheme="minorEastAsia" w:hAnsiTheme="minorHAnsi" w:cstheme="minorBidi"/>
                <w:b w:val="0"/>
                <w:caps w:val="0"/>
                <w:color w:val="auto"/>
                <w:sz w:val="18"/>
                <w:szCs w:val="22"/>
              </w:rPr>
              <w:t>•Strong problem-solving skills with proactive approach to resolve technical challenges.</w:t>
            </w:r>
          </w:p>
          <w:p w14:paraId="5E39FC27" w14:textId="29426A92" w:rsidR="00211E6D" w:rsidRPr="00211E6D" w:rsidRDefault="00211E6D" w:rsidP="00211E6D">
            <w:pPr>
              <w:pStyle w:val="Heading3"/>
              <w:rPr>
                <w:rFonts w:asciiTheme="minorHAnsi" w:eastAsiaTheme="minorEastAsia" w:hAnsiTheme="minorHAnsi" w:cstheme="minorBidi"/>
                <w:b w:val="0"/>
                <w:caps w:val="0"/>
                <w:color w:val="auto"/>
                <w:sz w:val="18"/>
                <w:szCs w:val="22"/>
              </w:rPr>
            </w:pPr>
            <w:r w:rsidRPr="00211E6D">
              <w:rPr>
                <w:rFonts w:asciiTheme="minorHAnsi" w:eastAsiaTheme="minorEastAsia" w:hAnsiTheme="minorHAnsi" w:cstheme="minorBidi"/>
                <w:b w:val="0"/>
                <w:caps w:val="0"/>
                <w:color w:val="auto"/>
                <w:sz w:val="18"/>
                <w:szCs w:val="22"/>
              </w:rPr>
              <w:t>•Committed to staying with emerging technologies with a competitive edge.</w:t>
            </w:r>
          </w:p>
          <w:p w14:paraId="64F6BD30" w14:textId="73FF3ED3" w:rsidR="00211E6D" w:rsidRPr="00211E6D" w:rsidRDefault="00211E6D" w:rsidP="00211E6D">
            <w:pPr>
              <w:pStyle w:val="Heading3"/>
              <w:rPr>
                <w:rFonts w:asciiTheme="minorHAnsi" w:eastAsiaTheme="minorEastAsia" w:hAnsiTheme="minorHAnsi" w:cstheme="minorBidi"/>
                <w:b w:val="0"/>
                <w:caps w:val="0"/>
                <w:color w:val="auto"/>
                <w:sz w:val="18"/>
                <w:szCs w:val="22"/>
              </w:rPr>
            </w:pPr>
            <w:r w:rsidRPr="00211E6D">
              <w:rPr>
                <w:rFonts w:asciiTheme="minorHAnsi" w:eastAsiaTheme="minorEastAsia" w:hAnsiTheme="minorHAnsi" w:cstheme="minorBidi"/>
                <w:b w:val="0"/>
                <w:caps w:val="0"/>
                <w:color w:val="auto"/>
                <w:sz w:val="18"/>
                <w:szCs w:val="22"/>
              </w:rPr>
              <w:t>•Good communication skills with ability to convey complex technical concepts.</w:t>
            </w:r>
          </w:p>
          <w:p w14:paraId="460740CB" w14:textId="5AA41CEE" w:rsidR="004D3011" w:rsidRPr="001D19C9" w:rsidRDefault="00B51B79" w:rsidP="00B51B79">
            <w:pPr>
              <w:pStyle w:val="Heading3"/>
              <w:rPr>
                <w:sz w:val="26"/>
                <w:szCs w:val="26"/>
              </w:rPr>
            </w:pPr>
            <w:r w:rsidRPr="001D19C9">
              <w:rPr>
                <w:sz w:val="26"/>
                <w:szCs w:val="26"/>
              </w:rPr>
              <w:t>Certifications</w:t>
            </w:r>
            <w:r w:rsidR="001D19C9" w:rsidRPr="001D19C9">
              <w:rPr>
                <w:sz w:val="26"/>
                <w:szCs w:val="26"/>
              </w:rPr>
              <w:t>/Awards</w:t>
            </w:r>
          </w:p>
          <w:p w14:paraId="42C31A98" w14:textId="3A028F61" w:rsidR="00B51B79" w:rsidRPr="00A06044" w:rsidRDefault="00000000" w:rsidP="00A06044">
            <w:pPr>
              <w:pStyle w:val="ListParagraph"/>
              <w:numPr>
                <w:ilvl w:val="0"/>
                <w:numId w:val="2"/>
              </w:numPr>
              <w:spacing w:line="276" w:lineRule="auto"/>
            </w:pPr>
            <w:hyperlink r:id="rId7" w:history="1">
              <w:r w:rsidR="00A06044" w:rsidRPr="00A06044">
                <w:t>Digital: Python Certification</w:t>
              </w:r>
            </w:hyperlink>
            <w:r w:rsidR="00A06044">
              <w:t>.</w:t>
            </w:r>
          </w:p>
          <w:p w14:paraId="2D61C5CF" w14:textId="0E0D9465" w:rsidR="00A06044" w:rsidRPr="00A06044" w:rsidRDefault="00A06044" w:rsidP="00A06044">
            <w:pPr>
              <w:pStyle w:val="ListParagraph"/>
              <w:numPr>
                <w:ilvl w:val="0"/>
                <w:numId w:val="2"/>
              </w:numPr>
              <w:spacing w:line="276" w:lineRule="auto"/>
            </w:pPr>
            <w:r w:rsidRPr="00A06044">
              <w:t>Foundation: Unix Administration Intermediate</w:t>
            </w:r>
            <w:r>
              <w:t>.</w:t>
            </w:r>
          </w:p>
          <w:p w14:paraId="752BA34A" w14:textId="0EEF5146" w:rsidR="00A06044" w:rsidRPr="00A06044" w:rsidRDefault="00A06044" w:rsidP="00A06044">
            <w:pPr>
              <w:pStyle w:val="ListParagraph"/>
              <w:numPr>
                <w:ilvl w:val="0"/>
                <w:numId w:val="2"/>
              </w:numPr>
              <w:spacing w:line="276" w:lineRule="auto"/>
            </w:pPr>
            <w:r w:rsidRPr="00A06044">
              <w:t>Software Security Assurance – HiTech</w:t>
            </w:r>
            <w:r>
              <w:t>.</w:t>
            </w:r>
          </w:p>
          <w:p w14:paraId="3753FE1F" w14:textId="002F4FFF" w:rsidR="00A06044" w:rsidRPr="00A06044" w:rsidRDefault="00A06044" w:rsidP="00A06044">
            <w:pPr>
              <w:pStyle w:val="ListParagraph"/>
              <w:numPr>
                <w:ilvl w:val="0"/>
                <w:numId w:val="2"/>
              </w:numPr>
              <w:spacing w:line="276" w:lineRule="auto"/>
            </w:pPr>
            <w:r w:rsidRPr="00A06044">
              <w:rPr>
                <w:rFonts w:hint="eastAsia"/>
              </w:rPr>
              <w:t>G</w:t>
            </w:r>
            <w:r w:rsidRPr="00A06044">
              <w:t>ot 8 Awards in 2 years</w:t>
            </w:r>
            <w:r>
              <w:t>.</w:t>
            </w:r>
          </w:p>
          <w:p w14:paraId="3D6B4432" w14:textId="321C9E3D" w:rsidR="00A06044" w:rsidRPr="00A06044" w:rsidRDefault="00A06044" w:rsidP="00A06044">
            <w:pPr>
              <w:pStyle w:val="ListParagraph"/>
              <w:numPr>
                <w:ilvl w:val="0"/>
                <w:numId w:val="2"/>
              </w:numPr>
              <w:spacing w:line="276" w:lineRule="auto"/>
            </w:pPr>
            <w:r w:rsidRPr="00A06044">
              <w:rPr>
                <w:rFonts w:hint="eastAsia"/>
              </w:rPr>
              <w:t>W</w:t>
            </w:r>
            <w:r w:rsidRPr="00A06044">
              <w:t>on more than 1000 Gems for my contribution in upgrades and migrations</w:t>
            </w:r>
            <w:r>
              <w:t>.</w:t>
            </w:r>
            <w:r w:rsidRPr="00A06044">
              <w:t xml:space="preserve"> </w:t>
            </w:r>
          </w:p>
          <w:p w14:paraId="73FF3B9D" w14:textId="1981CA53" w:rsidR="00A06044" w:rsidRPr="00B51B79" w:rsidRDefault="00A06044" w:rsidP="00A06044">
            <w:pPr>
              <w:pStyle w:val="ListParagraph"/>
            </w:pPr>
          </w:p>
        </w:tc>
        <w:tc>
          <w:tcPr>
            <w:tcW w:w="720" w:type="dxa"/>
          </w:tcPr>
          <w:p w14:paraId="219EF5F1" w14:textId="77777777" w:rsidR="001B2ABD" w:rsidRDefault="001B2ABD" w:rsidP="000C45FF">
            <w:pPr>
              <w:tabs>
                <w:tab w:val="left" w:pos="990"/>
              </w:tabs>
            </w:pPr>
          </w:p>
        </w:tc>
        <w:tc>
          <w:tcPr>
            <w:tcW w:w="6470" w:type="dxa"/>
          </w:tcPr>
          <w:sdt>
            <w:sdtPr>
              <w:id w:val="1049110328"/>
              <w:placeholder>
                <w:docPart w:val="91250FE99EFE48F2B530304D182D8CB9"/>
              </w:placeholder>
              <w:temporary/>
              <w:showingPlcHdr/>
              <w15:appearance w15:val="hidden"/>
            </w:sdtPr>
            <w:sdtContent>
              <w:p w14:paraId="6A4DD46C" w14:textId="77777777" w:rsidR="001B2ABD" w:rsidRDefault="00E25A26" w:rsidP="00036450">
                <w:pPr>
                  <w:pStyle w:val="Heading2"/>
                </w:pPr>
                <w:r w:rsidRPr="00036450">
                  <w:t>EDUCATION</w:t>
                </w:r>
              </w:p>
            </w:sdtContent>
          </w:sdt>
          <w:p w14:paraId="0D355DF6" w14:textId="77FA091A" w:rsidR="00B465F6" w:rsidRPr="00373121" w:rsidRDefault="00B465F6" w:rsidP="00B465F6">
            <w:pPr>
              <w:pStyle w:val="Heading4"/>
            </w:pPr>
            <w:r>
              <w:t>Rural Engineering College</w:t>
            </w:r>
            <w:r w:rsidR="00C01D30">
              <w:t xml:space="preserve">, </w:t>
            </w:r>
            <w:r>
              <w:t>Hulkoti</w:t>
            </w:r>
          </w:p>
          <w:p w14:paraId="53625665" w14:textId="77777777" w:rsidR="00B465F6" w:rsidRPr="00B359E4" w:rsidRDefault="00B465F6" w:rsidP="00B465F6">
            <w:pPr>
              <w:pStyle w:val="Date"/>
            </w:pPr>
            <w:r>
              <w:t>2017-2021</w:t>
            </w:r>
          </w:p>
          <w:p w14:paraId="7E994B16" w14:textId="77777777" w:rsidR="00B465F6" w:rsidRDefault="00B465F6" w:rsidP="00B465F6">
            <w:r>
              <w:t>80%</w:t>
            </w:r>
          </w:p>
          <w:p w14:paraId="6D9F250B" w14:textId="6A2A336A" w:rsidR="00373121" w:rsidRPr="00373121" w:rsidRDefault="00C01D30" w:rsidP="00373121">
            <w:pPr>
              <w:pStyle w:val="Heading4"/>
            </w:pPr>
            <w:r>
              <w:t xml:space="preserve">Ballery Rudrappa Education Trust, </w:t>
            </w:r>
            <w:r w:rsidR="00373121">
              <w:t>Motebennur</w:t>
            </w:r>
          </w:p>
          <w:p w14:paraId="5C4D4005" w14:textId="1ABBDA4E" w:rsidR="00036450" w:rsidRPr="00B359E4" w:rsidRDefault="00373121" w:rsidP="00B359E4">
            <w:pPr>
              <w:pStyle w:val="Date"/>
            </w:pPr>
            <w:r>
              <w:t>2015-2017</w:t>
            </w:r>
          </w:p>
          <w:p w14:paraId="1A9DEE44" w14:textId="19934EAD" w:rsidR="00036450" w:rsidRDefault="00373121" w:rsidP="00036450">
            <w:r>
              <w:t>82%</w:t>
            </w:r>
          </w:p>
          <w:p w14:paraId="188DD8E7" w14:textId="77777777" w:rsidR="00B465F6" w:rsidRPr="00036450" w:rsidRDefault="00B465F6" w:rsidP="00B465F6">
            <w:pPr>
              <w:pStyle w:val="Heading4"/>
            </w:pPr>
            <w:r>
              <w:t>R K English Medium School Guttal Haveri 581108</w:t>
            </w:r>
          </w:p>
          <w:p w14:paraId="14C6E75E" w14:textId="77777777" w:rsidR="00B465F6" w:rsidRPr="00B359E4" w:rsidRDefault="00B465F6" w:rsidP="00B465F6">
            <w:pPr>
              <w:pStyle w:val="Date"/>
            </w:pPr>
            <w:r>
              <w:t>Till 2015</w:t>
            </w:r>
          </w:p>
          <w:p w14:paraId="6C371782" w14:textId="4416E0C1" w:rsidR="00B465F6" w:rsidRDefault="00B465F6" w:rsidP="00036450">
            <w:r>
              <w:t>82%</w:t>
            </w:r>
          </w:p>
          <w:sdt>
            <w:sdtPr>
              <w:id w:val="1001553383"/>
              <w:placeholder>
                <w:docPart w:val="E274BC9A475F40AEA778F7EF8F22ADE0"/>
              </w:placeholder>
              <w:temporary/>
              <w:showingPlcHdr/>
              <w15:appearance w15:val="hidden"/>
            </w:sdtPr>
            <w:sdtContent>
              <w:p w14:paraId="37CA6724" w14:textId="77777777" w:rsidR="00036450" w:rsidRDefault="00036450" w:rsidP="00036450">
                <w:pPr>
                  <w:pStyle w:val="Heading2"/>
                </w:pPr>
                <w:r w:rsidRPr="00036450">
                  <w:t>WORK EXPERIENCE</w:t>
                </w:r>
              </w:p>
            </w:sdtContent>
          </w:sdt>
          <w:p w14:paraId="60367001" w14:textId="77777777" w:rsidR="00373121" w:rsidRDefault="00373121" w:rsidP="00B359E4">
            <w:pPr>
              <w:pStyle w:val="Heading4"/>
              <w:rPr>
                <w:rFonts w:ascii="Arial" w:hAnsi="Arial" w:cs="Arial"/>
                <w:color w:val="040C28"/>
                <w:sz w:val="30"/>
                <w:szCs w:val="30"/>
                <w:shd w:val="clear" w:color="auto" w:fill="D3E3FD"/>
              </w:rPr>
            </w:pPr>
            <w:r>
              <w:t>TATA CONSULTANCY SERVICES</w:t>
            </w:r>
          </w:p>
          <w:p w14:paraId="6AE3B202" w14:textId="48E8A34E" w:rsidR="00036450" w:rsidRDefault="00373121" w:rsidP="00B359E4">
            <w:pPr>
              <w:pStyle w:val="Heading4"/>
              <w:rPr>
                <w:bCs/>
              </w:rPr>
            </w:pPr>
            <w:r>
              <w:t xml:space="preserve">Middleware </w:t>
            </w:r>
            <w:r w:rsidR="00CB429B">
              <w:t>Administrator</w:t>
            </w:r>
          </w:p>
          <w:p w14:paraId="04951419" w14:textId="62F019A0" w:rsidR="00E51C0F" w:rsidRDefault="00373121" w:rsidP="00B465F6">
            <w:pPr>
              <w:pStyle w:val="Date"/>
            </w:pPr>
            <w:r>
              <w:t xml:space="preserve">Sept-2021 to </w:t>
            </w:r>
            <w:r w:rsidR="00B465F6">
              <w:t>2024</w:t>
            </w:r>
            <w:r>
              <w:t>(currently Working)</w:t>
            </w:r>
          </w:p>
          <w:p w14:paraId="1FEC52D1" w14:textId="628166A9" w:rsidR="00B465F6" w:rsidRPr="00B465F6" w:rsidRDefault="00B465F6" w:rsidP="00B465F6">
            <w:r>
              <w:t>As a middleware administrator we used to install and configure the web services. And monitor the applications and restart them. We used to look after performance and optimization of servers such as CPU and memory usage. And I did some of the scripting and used to do documenting and training. And helped on various aspects like capacity planning of each apps. Middleware team used to work with different team with both apps and infra teams (collaboration and communication).</w:t>
            </w:r>
          </w:p>
          <w:sdt>
            <w:sdtPr>
              <w:id w:val="1669594239"/>
              <w:placeholder>
                <w:docPart w:val="0D42A1DD9B36400C9DCEA39A251694D3"/>
              </w:placeholder>
              <w:temporary/>
              <w:showingPlcHdr/>
              <w15:appearance w15:val="hidden"/>
            </w:sdtPr>
            <w:sdtContent>
              <w:p w14:paraId="755BDDFE" w14:textId="77777777" w:rsidR="00036450" w:rsidRDefault="00180329" w:rsidP="00036450">
                <w:pPr>
                  <w:pStyle w:val="Heading2"/>
                </w:pPr>
                <w:r w:rsidRPr="00036450">
                  <w:rPr>
                    <w:rStyle w:val="Heading2Char"/>
                    <w:b/>
                    <w:bCs/>
                    <w:caps/>
                  </w:rPr>
                  <w:t>SKILLS</w:t>
                </w:r>
              </w:p>
            </w:sdtContent>
          </w:sdt>
          <w:p w14:paraId="7C2D7B2C" w14:textId="77777777" w:rsidR="00CB429B" w:rsidRPr="00CB429B" w:rsidRDefault="00CB429B" w:rsidP="00CB429B">
            <w:pPr>
              <w:pStyle w:val="ListParagraph"/>
              <w:numPr>
                <w:ilvl w:val="0"/>
                <w:numId w:val="1"/>
              </w:numPr>
            </w:pPr>
            <w:r w:rsidRPr="00CB429B">
              <w:t>Good Knowledge in Unix/Linux servers and Commands.</w:t>
            </w:r>
          </w:p>
          <w:p w14:paraId="77DB527F" w14:textId="77777777" w:rsidR="00CB429B" w:rsidRPr="00CB429B" w:rsidRDefault="00CB429B" w:rsidP="00CB429B">
            <w:pPr>
              <w:pStyle w:val="ListParagraph"/>
              <w:numPr>
                <w:ilvl w:val="0"/>
                <w:numId w:val="1"/>
              </w:numPr>
            </w:pPr>
            <w:r w:rsidRPr="00CB429B">
              <w:t>Having good analytical &amp; logical programming skills.</w:t>
            </w:r>
          </w:p>
          <w:p w14:paraId="33F8DABB" w14:textId="77777777" w:rsidR="00CB429B" w:rsidRPr="00CB429B" w:rsidRDefault="00CB429B" w:rsidP="00CB429B">
            <w:pPr>
              <w:pStyle w:val="ListParagraph"/>
              <w:numPr>
                <w:ilvl w:val="0"/>
                <w:numId w:val="1"/>
              </w:numPr>
            </w:pPr>
            <w:r w:rsidRPr="00CB429B">
              <w:t>Good Work ethics with excellent communication &amp; interpersonal skills.</w:t>
            </w:r>
          </w:p>
          <w:p w14:paraId="6CEC16DE" w14:textId="5B63A016" w:rsidR="00CB429B" w:rsidRPr="00CB429B" w:rsidRDefault="00211E6D" w:rsidP="00CB429B">
            <w:pPr>
              <w:pStyle w:val="ListParagraph"/>
              <w:numPr>
                <w:ilvl w:val="0"/>
                <w:numId w:val="1"/>
              </w:numPr>
            </w:pPr>
            <w:r>
              <w:t>Quick Learner, Adaptable to New technologies &amp; Tools</w:t>
            </w:r>
            <w:r w:rsidR="00CB429B" w:rsidRPr="00CB429B">
              <w:t>.</w:t>
            </w:r>
          </w:p>
          <w:p w14:paraId="14583675" w14:textId="77777777" w:rsidR="00CB429B" w:rsidRDefault="00CB429B" w:rsidP="00CB429B">
            <w:pPr>
              <w:pStyle w:val="ListParagraph"/>
              <w:numPr>
                <w:ilvl w:val="0"/>
                <w:numId w:val="1"/>
              </w:numPr>
            </w:pPr>
            <w:r w:rsidRPr="00CB429B">
              <w:t>Ability to Work well in both a Team environment &amp; individual environment.</w:t>
            </w:r>
          </w:p>
          <w:p w14:paraId="340487BD" w14:textId="3D51BECB" w:rsidR="00CB429B" w:rsidRDefault="00CB429B" w:rsidP="00CB429B">
            <w:pPr>
              <w:pStyle w:val="ListParagraph"/>
              <w:numPr>
                <w:ilvl w:val="0"/>
                <w:numId w:val="1"/>
              </w:numPr>
            </w:pPr>
            <w:r w:rsidRPr="00CB429B">
              <w:t>Experience in using Cherwell tool, Jira.</w:t>
            </w:r>
          </w:p>
          <w:p w14:paraId="27BB690D" w14:textId="77777777" w:rsidR="00E51C0F" w:rsidRDefault="00E51C0F" w:rsidP="00B465F6">
            <w:pPr>
              <w:pStyle w:val="ListParagraph"/>
            </w:pPr>
          </w:p>
          <w:p w14:paraId="7B6BF6F9" w14:textId="4EFB974A" w:rsidR="00CB429B" w:rsidRDefault="00A06044" w:rsidP="00CB429B">
            <w:pPr>
              <w:rPr>
                <w:rStyle w:val="Heading2Char"/>
              </w:rPr>
            </w:pPr>
            <w:r w:rsidRPr="00A06044">
              <w:rPr>
                <w:rStyle w:val="Heading2Char"/>
              </w:rPr>
              <w:t>Declaration:</w:t>
            </w:r>
          </w:p>
          <w:p w14:paraId="04BE2419" w14:textId="77777777" w:rsidR="00211E6D" w:rsidRPr="00A06044" w:rsidRDefault="00211E6D" w:rsidP="00CB429B">
            <w:pPr>
              <w:rPr>
                <w:rStyle w:val="Heading2Char"/>
              </w:rPr>
            </w:pPr>
          </w:p>
          <w:p w14:paraId="60604A43" w14:textId="47C20345" w:rsidR="00CB429B" w:rsidRPr="00CB429B" w:rsidRDefault="00CB429B" w:rsidP="00CB429B">
            <w:r>
              <w:t xml:space="preserve">I </w:t>
            </w:r>
            <w:r w:rsidR="00A06044">
              <w:t>hereby</w:t>
            </w:r>
            <w:r>
              <w:t xml:space="preserve"> declare that all the details given above are true to the best of my knowledge.</w:t>
            </w:r>
          </w:p>
        </w:tc>
      </w:tr>
    </w:tbl>
    <w:p w14:paraId="55B9E7DB" w14:textId="77777777" w:rsidR="002F0AEB" w:rsidRDefault="002F0AEB" w:rsidP="000C45FF">
      <w:pPr>
        <w:tabs>
          <w:tab w:val="left" w:pos="990"/>
        </w:tabs>
      </w:pPr>
    </w:p>
    <w:sectPr w:rsidR="002F0AEB" w:rsidSect="001E596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08D70" w14:textId="77777777" w:rsidR="001E5966" w:rsidRDefault="001E5966" w:rsidP="000C45FF">
      <w:r>
        <w:separator/>
      </w:r>
    </w:p>
  </w:endnote>
  <w:endnote w:type="continuationSeparator" w:id="0">
    <w:p w14:paraId="5FED1C3B" w14:textId="77777777" w:rsidR="001E5966" w:rsidRDefault="001E596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47B60" w14:textId="77777777" w:rsidR="001E5966" w:rsidRDefault="001E5966" w:rsidP="000C45FF">
      <w:r>
        <w:separator/>
      </w:r>
    </w:p>
  </w:footnote>
  <w:footnote w:type="continuationSeparator" w:id="0">
    <w:p w14:paraId="122974CE" w14:textId="77777777" w:rsidR="001E5966" w:rsidRDefault="001E596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0C81" w14:textId="77777777" w:rsidR="000C45FF" w:rsidRDefault="000C45FF">
    <w:pPr>
      <w:pStyle w:val="Header"/>
    </w:pPr>
    <w:r>
      <w:rPr>
        <w:noProof/>
      </w:rPr>
      <w:drawing>
        <wp:anchor distT="0" distB="0" distL="114300" distR="114300" simplePos="0" relativeHeight="251658240" behindDoc="1" locked="0" layoutInCell="1" allowOverlap="1" wp14:anchorId="7E0FEF7B" wp14:editId="44632B0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63CC9"/>
    <w:multiLevelType w:val="hybridMultilevel"/>
    <w:tmpl w:val="850A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C576B7"/>
    <w:multiLevelType w:val="hybridMultilevel"/>
    <w:tmpl w:val="78F86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EE4602"/>
    <w:multiLevelType w:val="hybridMultilevel"/>
    <w:tmpl w:val="E4CE3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5876801">
    <w:abstractNumId w:val="0"/>
  </w:num>
  <w:num w:numId="2" w16cid:durableId="1981809222">
    <w:abstractNumId w:val="2"/>
  </w:num>
  <w:num w:numId="3" w16cid:durableId="1194348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21"/>
    <w:rsid w:val="00036450"/>
    <w:rsid w:val="00094499"/>
    <w:rsid w:val="000C45FF"/>
    <w:rsid w:val="000E3FD1"/>
    <w:rsid w:val="00112054"/>
    <w:rsid w:val="001317D8"/>
    <w:rsid w:val="001525E1"/>
    <w:rsid w:val="00180329"/>
    <w:rsid w:val="0019001F"/>
    <w:rsid w:val="001A74A5"/>
    <w:rsid w:val="001B2ABD"/>
    <w:rsid w:val="001D19C9"/>
    <w:rsid w:val="001E0391"/>
    <w:rsid w:val="001E1759"/>
    <w:rsid w:val="001E5966"/>
    <w:rsid w:val="001F1ECC"/>
    <w:rsid w:val="00211E6D"/>
    <w:rsid w:val="002400EB"/>
    <w:rsid w:val="00256CF7"/>
    <w:rsid w:val="00281FD5"/>
    <w:rsid w:val="002F0AEB"/>
    <w:rsid w:val="0030481B"/>
    <w:rsid w:val="003156FC"/>
    <w:rsid w:val="003254B5"/>
    <w:rsid w:val="0037121F"/>
    <w:rsid w:val="00373121"/>
    <w:rsid w:val="003910D8"/>
    <w:rsid w:val="003A6B7D"/>
    <w:rsid w:val="003B06CA"/>
    <w:rsid w:val="004071FC"/>
    <w:rsid w:val="00445947"/>
    <w:rsid w:val="004813B3"/>
    <w:rsid w:val="00496591"/>
    <w:rsid w:val="004C63E4"/>
    <w:rsid w:val="004D3011"/>
    <w:rsid w:val="005262AC"/>
    <w:rsid w:val="005C40E7"/>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06044"/>
    <w:rsid w:val="00A2118D"/>
    <w:rsid w:val="00AD0A50"/>
    <w:rsid w:val="00AD76E2"/>
    <w:rsid w:val="00B20152"/>
    <w:rsid w:val="00B359E4"/>
    <w:rsid w:val="00B465F6"/>
    <w:rsid w:val="00B51B79"/>
    <w:rsid w:val="00B57D98"/>
    <w:rsid w:val="00B70850"/>
    <w:rsid w:val="00C01D30"/>
    <w:rsid w:val="00C066B6"/>
    <w:rsid w:val="00C37BA1"/>
    <w:rsid w:val="00C4674C"/>
    <w:rsid w:val="00C506CF"/>
    <w:rsid w:val="00C72BED"/>
    <w:rsid w:val="00C9578B"/>
    <w:rsid w:val="00CB0055"/>
    <w:rsid w:val="00CB429B"/>
    <w:rsid w:val="00D2522B"/>
    <w:rsid w:val="00D422DE"/>
    <w:rsid w:val="00D5459D"/>
    <w:rsid w:val="00DA1F4D"/>
    <w:rsid w:val="00DD172A"/>
    <w:rsid w:val="00E25A26"/>
    <w:rsid w:val="00E4381A"/>
    <w:rsid w:val="00E51C0F"/>
    <w:rsid w:val="00E55D74"/>
    <w:rsid w:val="00EA17CE"/>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6763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CB4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volveng.ultimatix.net/ievolve/curriculadetails/147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q50\AppData\Local\Microsoft\Office\16.0\DTS\en-IN%7bA8AE4EBA-0C5D-4C1E-8E77-71B0EB3EF7E8%7d\%7bA3736D5E-402B-441E-B431-B3EFC94EE57B%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50FE99EFE48F2B530304D182D8CB9"/>
        <w:category>
          <w:name w:val="General"/>
          <w:gallery w:val="placeholder"/>
        </w:category>
        <w:types>
          <w:type w:val="bbPlcHdr"/>
        </w:types>
        <w:behaviors>
          <w:behavior w:val="content"/>
        </w:behaviors>
        <w:guid w:val="{4918F195-E033-4A21-BF4D-A9B1965CD972}"/>
      </w:docPartPr>
      <w:docPartBody>
        <w:p w:rsidR="00106795" w:rsidRDefault="00000000">
          <w:pPr>
            <w:pStyle w:val="91250FE99EFE48F2B530304D182D8CB9"/>
          </w:pPr>
          <w:r w:rsidRPr="00036450">
            <w:t>EDUCATION</w:t>
          </w:r>
        </w:p>
      </w:docPartBody>
    </w:docPart>
    <w:docPart>
      <w:docPartPr>
        <w:name w:val="E274BC9A475F40AEA778F7EF8F22ADE0"/>
        <w:category>
          <w:name w:val="General"/>
          <w:gallery w:val="placeholder"/>
        </w:category>
        <w:types>
          <w:type w:val="bbPlcHdr"/>
        </w:types>
        <w:behaviors>
          <w:behavior w:val="content"/>
        </w:behaviors>
        <w:guid w:val="{CDB5645C-479C-4C15-BD43-D6D382834889}"/>
      </w:docPartPr>
      <w:docPartBody>
        <w:p w:rsidR="00106795" w:rsidRDefault="00000000">
          <w:pPr>
            <w:pStyle w:val="E274BC9A475F40AEA778F7EF8F22ADE0"/>
          </w:pPr>
          <w:r w:rsidRPr="00036450">
            <w:t>WORK EXPERIENCE</w:t>
          </w:r>
        </w:p>
      </w:docPartBody>
    </w:docPart>
    <w:docPart>
      <w:docPartPr>
        <w:name w:val="0D42A1DD9B36400C9DCEA39A251694D3"/>
        <w:category>
          <w:name w:val="General"/>
          <w:gallery w:val="placeholder"/>
        </w:category>
        <w:types>
          <w:type w:val="bbPlcHdr"/>
        </w:types>
        <w:behaviors>
          <w:behavior w:val="content"/>
        </w:behaviors>
        <w:guid w:val="{1AD020F8-7684-4E7C-B760-A83B9ED504C6}"/>
      </w:docPartPr>
      <w:docPartBody>
        <w:p w:rsidR="00106795" w:rsidRDefault="00000000">
          <w:pPr>
            <w:pStyle w:val="0D42A1DD9B36400C9DCEA39A251694D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86"/>
    <w:rsid w:val="00106795"/>
    <w:rsid w:val="007B1F55"/>
    <w:rsid w:val="007C322B"/>
    <w:rsid w:val="00A74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paragraph" w:customStyle="1" w:styleId="91250FE99EFE48F2B530304D182D8CB9">
    <w:name w:val="91250FE99EFE48F2B530304D182D8CB9"/>
  </w:style>
  <w:style w:type="paragraph" w:customStyle="1" w:styleId="E274BC9A475F40AEA778F7EF8F22ADE0">
    <w:name w:val="E274BC9A475F40AEA778F7EF8F22ADE0"/>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0D42A1DD9B36400C9DCEA39A251694D3">
    <w:name w:val="0D42A1DD9B36400C9DCEA39A25169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{A3736D5E-402B-441E-B431-B3EFC94EE57B}tf00546271_win32</Template>
  <TotalTime>0</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2024-03-06T05:46:00Z</dcterms:created>
  <dcterms:modified xsi:type="dcterms:W3CDTF">2024-03-06T17:03:00Z</dcterms:modified>
</cp:coreProperties>
</file>